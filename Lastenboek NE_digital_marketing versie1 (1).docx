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4B0CA406" w:rsidR="00782830" w:rsidRPr="002B3200"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sidRPr="002B3200">
        <w:rPr>
          <w:b/>
          <w:smallCaps/>
          <w:sz w:val="22"/>
          <w:lang w:val="en-US"/>
        </w:rPr>
        <w:t>Project</w:t>
      </w:r>
      <w:r w:rsidR="00782830" w:rsidRPr="002B3200">
        <w:rPr>
          <w:lang w:val="en-US"/>
        </w:rPr>
        <w:t>:</w:t>
      </w:r>
      <w:r w:rsidR="00782830" w:rsidRPr="002B3200">
        <w:rPr>
          <w:lang w:val="en-US"/>
        </w:rPr>
        <w:tab/>
      </w:r>
      <w:r w:rsidR="002B3200">
        <w:rPr>
          <w:lang w:val="en-US"/>
        </w:rPr>
        <w:t>Digital Marketing</w:t>
      </w:r>
    </w:p>
    <w:p w14:paraId="4405D7B7" w14:textId="0B0AB2B6"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Pr="007E594C">
        <w:rPr>
          <w:smallCaps/>
          <w:sz w:val="22"/>
          <w:lang w:val="en-US"/>
        </w:rPr>
        <w:t>1.0</w:t>
      </w:r>
      <w:r>
        <w:rPr>
          <w:b/>
          <w:smallCaps/>
          <w:sz w:val="22"/>
          <w:lang w:val="en-US"/>
        </w:rPr>
        <w:tab/>
      </w:r>
    </w:p>
    <w:p w14:paraId="581858E8" w14:textId="77777777" w:rsidR="00782830" w:rsidRPr="005A0519" w:rsidRDefault="00782830" w:rsidP="009A1C7A">
      <w:pPr>
        <w:rPr>
          <w:lang w:val="en-US"/>
        </w:rPr>
      </w:pP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A4444E">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A4444E">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A4444E">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A4444E">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A4444E">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A4444E">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622A74C6" w:rsidR="007E594C" w:rsidRPr="0032368E" w:rsidRDefault="002B3200"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Jochen Mahieu</w:t>
            </w:r>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2EA7E170" w:rsidR="007E594C" w:rsidRPr="0032368E" w:rsidRDefault="002B3200"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27 </w:t>
            </w:r>
            <w:proofErr w:type="spellStart"/>
            <w:r>
              <w:rPr>
                <w:lang w:val="en-US"/>
              </w:rPr>
              <w:t>februari</w:t>
            </w:r>
            <w:proofErr w:type="spellEnd"/>
            <w:r>
              <w:rPr>
                <w:lang w:val="en-US"/>
              </w:rPr>
              <w:t xml:space="preserve">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19278716" w:rsidR="007E594C" w:rsidRPr="0032368E" w:rsidRDefault="002B3200" w:rsidP="00D056F4">
            <w:pPr>
              <w:rPr>
                <w:lang w:val="en-US"/>
              </w:rPr>
            </w:pPr>
            <w:r>
              <w:rPr>
                <w:lang w:val="en-US"/>
              </w:rPr>
              <w:t xml:space="preserve">27 </w:t>
            </w:r>
            <w:proofErr w:type="spellStart"/>
            <w:r>
              <w:rPr>
                <w:lang w:val="en-US"/>
              </w:rPr>
              <w:t>februari</w:t>
            </w:r>
            <w:proofErr w:type="spellEnd"/>
            <w:r>
              <w:rPr>
                <w:lang w:val="en-US"/>
              </w:rPr>
              <w:t xml:space="preserve">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65A9D4A2" w:rsidR="007E594C" w:rsidRPr="00823249" w:rsidRDefault="002B3200" w:rsidP="00D056F4">
            <w:r>
              <w:t>Jochen Mahieu</w:t>
            </w:r>
          </w:p>
        </w:tc>
        <w:tc>
          <w:tcPr>
            <w:tcW w:w="3940" w:type="dxa"/>
            <w:vAlign w:val="center"/>
          </w:tcPr>
          <w:p w14:paraId="7D2CE848" w14:textId="1F9FA1C4" w:rsidR="00F67456" w:rsidRPr="00823249" w:rsidRDefault="000708E5" w:rsidP="00D056F4">
            <w:r>
              <w:t>Functional Documentation</w:t>
            </w:r>
          </w:p>
        </w:tc>
      </w:tr>
      <w:tr w:rsidR="007E594C" w:rsidRPr="00D252E4" w14:paraId="1C3612A8" w14:textId="77777777" w:rsidTr="00D056F4">
        <w:tc>
          <w:tcPr>
            <w:tcW w:w="1696" w:type="dxa"/>
            <w:vAlign w:val="center"/>
          </w:tcPr>
          <w:p w14:paraId="0361B872" w14:textId="5F1954F0" w:rsidR="007E594C" w:rsidRPr="00823249" w:rsidRDefault="007E594C" w:rsidP="00D056F4"/>
        </w:tc>
        <w:tc>
          <w:tcPr>
            <w:tcW w:w="993" w:type="dxa"/>
            <w:vAlign w:val="center"/>
          </w:tcPr>
          <w:p w14:paraId="56ED9606" w14:textId="77777777" w:rsidR="007E594C" w:rsidRPr="00823249" w:rsidRDefault="007E594C" w:rsidP="00D056F4"/>
        </w:tc>
        <w:tc>
          <w:tcPr>
            <w:tcW w:w="2551" w:type="dxa"/>
            <w:vAlign w:val="center"/>
          </w:tcPr>
          <w:p w14:paraId="73A14F40" w14:textId="77777777" w:rsidR="007E594C" w:rsidRPr="00823249" w:rsidRDefault="007E594C" w:rsidP="00D056F4"/>
        </w:tc>
        <w:tc>
          <w:tcPr>
            <w:tcW w:w="3940" w:type="dxa"/>
            <w:vAlign w:val="center"/>
          </w:tcPr>
          <w:p w14:paraId="0E6A39BF" w14:textId="69DC6B81" w:rsidR="007E594C" w:rsidRPr="00823249" w:rsidRDefault="007E594C" w:rsidP="00D056F4"/>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77777777" w:rsidR="007E594C" w:rsidRPr="00823249" w:rsidRDefault="007E594C" w:rsidP="00D056F4"/>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Kop1"/>
      </w:pPr>
      <w:bookmarkStart w:id="7" w:name="_Toc628858"/>
      <w:r>
        <w:lastRenderedPageBreak/>
        <w:t>Functional documentation</w:t>
      </w:r>
      <w:bookmarkEnd w:id="7"/>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8" w:name="_Toc628859"/>
      <w:r>
        <w:rPr>
          <w:caps w:val="0"/>
        </w:rPr>
        <w:t xml:space="preserve">Project </w:t>
      </w:r>
      <w:r w:rsidRPr="006C5338">
        <w:rPr>
          <w:caps w:val="0"/>
        </w:rPr>
        <w:t>Scope</w:t>
      </w:r>
      <w:bookmarkEnd w:id="8"/>
    </w:p>
    <w:p w14:paraId="1C42ED91" w14:textId="4D8CA014" w:rsidR="00B86652" w:rsidRDefault="00A76CE1" w:rsidP="006C5338">
      <w:pPr>
        <w:pStyle w:val="Kop3"/>
      </w:pPr>
      <w:r w:rsidRPr="006C5338">
        <w:t>Project</w:t>
      </w:r>
      <w:r>
        <w:t xml:space="preserve"> justification</w:t>
      </w:r>
    </w:p>
    <w:p w14:paraId="26E5F0B7" w14:textId="11E8104D" w:rsidR="002B3200" w:rsidRPr="002B3200" w:rsidRDefault="002B3200" w:rsidP="002B3200">
      <w:r w:rsidRPr="002B3200">
        <w:t xml:space="preserve">Het is belangrijk om een goed werkende website te hebben. Daarom is het belangrijk om data te onderzoeken. </w:t>
      </w:r>
      <w:r>
        <w:t xml:space="preserve">Door data te analyseren aan de hand van tools kunnen we potentieel </w:t>
      </w:r>
      <w:r w:rsidR="0000108B">
        <w:t xml:space="preserve">concurrende websites gaan verbeteren op enkele gebieden. Het is belangrijk om professionaliteit uit te stralen dit doe je niet alleen aan de hand van een mooie website maar ook aan de hand van een goed functionerede website. Het is belangrijk dat je website snel gaat en toch de vragen van de klant kan beantwoorden. </w:t>
      </w:r>
    </w:p>
    <w:p w14:paraId="292932C4" w14:textId="76AABB2D" w:rsidR="00A76CE1" w:rsidRDefault="0000108B" w:rsidP="006C5338">
      <w:pPr>
        <w:pStyle w:val="Kop3"/>
      </w:pPr>
      <w:r>
        <w:t>project scope</w:t>
      </w:r>
    </w:p>
    <w:p w14:paraId="5FE4BC1A" w14:textId="34809460" w:rsidR="0000108B" w:rsidRPr="0000108B" w:rsidRDefault="0000108B" w:rsidP="0000108B">
      <w:r w:rsidRPr="0000108B">
        <w:t>Wij willen concurrende websites tegen elkaar gaan opzetten door met verschillende tools testen te gaan uitvoeren. Deze testen zullen uiteindelijk leide</w:t>
      </w:r>
      <w:r>
        <w:t>n tot een hele boel informatie, weliswaar ongestructureerde informatie. Wij willen deze resultaten gaan verwerken in een database waarin je een overzicht krijgt van de gebruikte tools en de gescande websites. Het is de bedoeling dat je snel van elke website de resultaten kunt gaan bekijken van de verschillende tools. Deze database kan handig zijn voor de ontwikkelaars van de website om hun website te optimaliseren en gebruiksvriendelijker te maken of sneller te maken bijvoorbeeld.</w:t>
      </w:r>
    </w:p>
    <w:p w14:paraId="7EBCCA65" w14:textId="7D0C217B" w:rsidR="00FA5076" w:rsidRDefault="00FA5076" w:rsidP="00FA5076">
      <w:pPr>
        <w:pStyle w:val="Kop3"/>
      </w:pPr>
      <w:r>
        <w:t>Not in scope</w:t>
      </w:r>
    </w:p>
    <w:p w14:paraId="556D7088" w14:textId="10BB116E" w:rsidR="00FA5076" w:rsidRPr="00FA5076" w:rsidRDefault="00FA5076" w:rsidP="00FA5076">
      <w:pPr>
        <w:rPr>
          <w:lang w:val="en-US"/>
        </w:rPr>
      </w:pPr>
      <w:r>
        <w:rPr>
          <w:lang w:val="en-US"/>
        </w:rPr>
        <w:t>The solution is limited to the given business input. No extend to accountancy or CRM (customer relation management).</w:t>
      </w:r>
    </w:p>
    <w:p w14:paraId="7333A2B4" w14:textId="43C8E990" w:rsidR="00A76CE1" w:rsidRDefault="00A76CE1" w:rsidP="006C5338">
      <w:pPr>
        <w:pStyle w:val="Kop3"/>
      </w:pPr>
      <w:r>
        <w:t>project success</w:t>
      </w:r>
    </w:p>
    <w:p w14:paraId="0DB5061E" w14:textId="30481DC2" w:rsidR="0000108B" w:rsidRPr="0000108B" w:rsidRDefault="0000108B" w:rsidP="0000108B">
      <w:r w:rsidRPr="0000108B">
        <w:t xml:space="preserve">Het project zal success kennen wanneer </w:t>
      </w:r>
      <w:r w:rsidR="001D564F">
        <w:t xml:space="preserve">je gemakkelijk in de database de resultaten per website en tool kan vinden en hierdoor je website potentieel kunt gaan verbeteren. </w:t>
      </w:r>
    </w:p>
    <w:p w14:paraId="1B35960A" w14:textId="3D3F67C1" w:rsidR="00A76CE1" w:rsidRDefault="00A76CE1" w:rsidP="006C5338">
      <w:pPr>
        <w:pStyle w:val="Kop3"/>
      </w:pPr>
      <w:r>
        <w:t>project deliverables</w:t>
      </w:r>
    </w:p>
    <w:p w14:paraId="36906595" w14:textId="77CFA8BE" w:rsidR="007236E4" w:rsidRDefault="001D564F" w:rsidP="001D564F">
      <w:pPr>
        <w:pStyle w:val="Lijstalinea"/>
        <w:numPr>
          <w:ilvl w:val="0"/>
          <w:numId w:val="26"/>
        </w:numPr>
        <w:rPr>
          <w:lang w:val="en-US"/>
        </w:rPr>
      </w:pPr>
      <w:proofErr w:type="spellStart"/>
      <w:r w:rsidRPr="001D564F">
        <w:rPr>
          <w:lang w:val="en-US"/>
        </w:rPr>
        <w:t>Tussentijdse</w:t>
      </w:r>
      <w:proofErr w:type="spellEnd"/>
      <w:r w:rsidRPr="001D564F">
        <w:rPr>
          <w:lang w:val="en-US"/>
        </w:rPr>
        <w:t xml:space="preserve"> updates</w:t>
      </w:r>
    </w:p>
    <w:p w14:paraId="74897CBA" w14:textId="0E9B29C9" w:rsidR="001D564F" w:rsidRDefault="001D564F" w:rsidP="001D564F">
      <w:pPr>
        <w:pStyle w:val="Lijstalinea"/>
        <w:numPr>
          <w:ilvl w:val="0"/>
          <w:numId w:val="26"/>
        </w:numPr>
        <w:rPr>
          <w:lang w:val="en-US"/>
        </w:rPr>
      </w:pPr>
      <w:proofErr w:type="spellStart"/>
      <w:r>
        <w:rPr>
          <w:lang w:val="en-US"/>
        </w:rPr>
        <w:t>Notities</w:t>
      </w:r>
      <w:proofErr w:type="spellEnd"/>
      <w:r>
        <w:rPr>
          <w:lang w:val="en-US"/>
        </w:rPr>
        <w:t xml:space="preserve"> van </w:t>
      </w:r>
      <w:proofErr w:type="spellStart"/>
      <w:r>
        <w:rPr>
          <w:lang w:val="en-US"/>
        </w:rPr>
        <w:t>vergaderingen</w:t>
      </w:r>
      <w:proofErr w:type="spellEnd"/>
    </w:p>
    <w:p w14:paraId="719EB984" w14:textId="52A5CEF4" w:rsidR="001D564F" w:rsidRPr="001D564F" w:rsidRDefault="001D564F" w:rsidP="001D564F">
      <w:pPr>
        <w:pStyle w:val="Lijstalinea"/>
        <w:numPr>
          <w:ilvl w:val="0"/>
          <w:numId w:val="26"/>
        </w:numPr>
        <w:rPr>
          <w:lang w:val="en-US"/>
        </w:rPr>
      </w:pPr>
      <w:r>
        <w:rPr>
          <w:lang w:val="en-US"/>
        </w:rPr>
        <w:t xml:space="preserve">Het </w:t>
      </w:r>
      <w:proofErr w:type="spellStart"/>
      <w:r>
        <w:rPr>
          <w:lang w:val="en-US"/>
        </w:rPr>
        <w:t>afgewerkte</w:t>
      </w:r>
      <w:proofErr w:type="spellEnd"/>
      <w:r>
        <w:rPr>
          <w:lang w:val="en-US"/>
        </w:rPr>
        <w:t xml:space="preserve"> product</w:t>
      </w:r>
    </w:p>
    <w:p w14:paraId="55A430AD" w14:textId="77777777" w:rsidR="00117205" w:rsidRPr="002B3200" w:rsidRDefault="00117205" w:rsidP="00117205"/>
    <w:p w14:paraId="033F08E0" w14:textId="0AFD8F21" w:rsidR="00B86652" w:rsidRDefault="00FA5076" w:rsidP="006C5338">
      <w:pPr>
        <w:pStyle w:val="Kop2"/>
      </w:pPr>
      <w:bookmarkStart w:id="9" w:name="_Toc628861"/>
      <w:r>
        <w:t xml:space="preserve">Entity </w:t>
      </w:r>
      <w:r w:rsidR="0046398B">
        <w:t>R</w:t>
      </w:r>
      <w:r>
        <w:t>elation</w:t>
      </w:r>
      <w:r w:rsidR="00314C3B">
        <w:t>ship</w:t>
      </w:r>
      <w:r>
        <w:t xml:space="preserve"> </w:t>
      </w:r>
      <w:r w:rsidR="00117205">
        <w:t>model</w:t>
      </w:r>
      <w:r>
        <w:t xml:space="preserve"> (ER)</w:t>
      </w:r>
      <w:bookmarkEnd w:id="9"/>
    </w:p>
    <w:p w14:paraId="34688E08" w14:textId="337CC03D" w:rsidR="0046398B" w:rsidRPr="0046398B" w:rsidRDefault="007B297C" w:rsidP="0046398B">
      <w:pPr>
        <w:pStyle w:val="Kop3"/>
      </w:pPr>
      <w:r>
        <w:t>the</w:t>
      </w:r>
      <w:r w:rsidR="0046398B">
        <w:t xml:space="preserve"> model</w:t>
      </w:r>
      <w:r w:rsidR="001D564F" w:rsidRPr="00505003">
        <w:rPr>
          <w:b/>
          <w:noProof/>
          <w:sz w:val="32"/>
        </w:rPr>
        <w:drawing>
          <wp:anchor distT="0" distB="0" distL="114300" distR="114300" simplePos="0" relativeHeight="251659264" behindDoc="1" locked="0" layoutInCell="1" allowOverlap="1" wp14:anchorId="53E7A353" wp14:editId="362379CC">
            <wp:simplePos x="0" y="0"/>
            <wp:positionH relativeFrom="column">
              <wp:posOffset>-3175</wp:posOffset>
            </wp:positionH>
            <wp:positionV relativeFrom="paragraph">
              <wp:posOffset>227965</wp:posOffset>
            </wp:positionV>
            <wp:extent cx="5756910" cy="125603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marketing - Er schema.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1256030"/>
                    </a:xfrm>
                    <a:prstGeom prst="rect">
                      <a:avLst/>
                    </a:prstGeom>
                  </pic:spPr>
                </pic:pic>
              </a:graphicData>
            </a:graphic>
            <wp14:sizeRelH relativeFrom="page">
              <wp14:pctWidth>0</wp14:pctWidth>
            </wp14:sizeRelH>
            <wp14:sizeRelV relativeFrom="page">
              <wp14:pctHeight>0</wp14:pctHeight>
            </wp14:sizeRelV>
          </wp:anchor>
        </w:drawing>
      </w:r>
    </w:p>
    <w:p w14:paraId="779B97E1" w14:textId="212C170B" w:rsidR="0046398B" w:rsidRDefault="0046398B" w:rsidP="009C2980">
      <w:pPr>
        <w:rPr>
          <w:lang w:val="en-US"/>
        </w:rPr>
      </w:pPr>
    </w:p>
    <w:p w14:paraId="055994C7" w14:textId="10CAA66C" w:rsidR="0046398B" w:rsidRPr="0046398B" w:rsidRDefault="0046398B" w:rsidP="0046398B">
      <w:pPr>
        <w:pStyle w:val="Kop3"/>
      </w:pPr>
      <w:r w:rsidRPr="0046398B">
        <w:t>Description</w:t>
      </w:r>
      <w:r>
        <w:t xml:space="preserve"> of the ER</w:t>
      </w:r>
    </w:p>
    <w:p w14:paraId="64692226" w14:textId="77777777" w:rsidR="001D564F" w:rsidRDefault="001D564F" w:rsidP="001D564F">
      <w:pPr>
        <w:pStyle w:val="Lijstalinea"/>
        <w:numPr>
          <w:ilvl w:val="0"/>
          <w:numId w:val="27"/>
        </w:numPr>
        <w:spacing w:after="0"/>
      </w:pPr>
      <w:r>
        <w:t>Er moet 1 of meerdere url’s worden ingevoerd.</w:t>
      </w:r>
    </w:p>
    <w:p w14:paraId="304FF54E" w14:textId="77777777" w:rsidR="001D564F" w:rsidRDefault="001D564F" w:rsidP="001D564F">
      <w:pPr>
        <w:pStyle w:val="Lijstalinea"/>
        <w:numPr>
          <w:ilvl w:val="0"/>
          <w:numId w:val="27"/>
        </w:numPr>
        <w:spacing w:after="0"/>
      </w:pPr>
      <w:r>
        <w:t>Er moet 1 of meerdere tools worden gebruikt</w:t>
      </w:r>
    </w:p>
    <w:p w14:paraId="06828197" w14:textId="77777777" w:rsidR="001D564F" w:rsidRDefault="001D564F" w:rsidP="001D564F">
      <w:pPr>
        <w:pStyle w:val="Lijstalinea"/>
        <w:numPr>
          <w:ilvl w:val="0"/>
          <w:numId w:val="27"/>
        </w:numPr>
        <w:spacing w:after="0"/>
      </w:pPr>
      <w:r>
        <w:t>Samen zullen twee bovenstaande stappen tot de resultaten database worden gevormd.</w:t>
      </w:r>
    </w:p>
    <w:p w14:paraId="7C7B1531" w14:textId="77777777" w:rsidR="0046398B" w:rsidRPr="002B3200" w:rsidRDefault="0046398B" w:rsidP="0046398B">
      <w:pPr>
        <w:rPr>
          <w:lang w:eastAsia="nl-NL"/>
        </w:rPr>
      </w:pPr>
    </w:p>
    <w:p w14:paraId="7D4CBF99" w14:textId="410A10FE" w:rsidR="00B86652" w:rsidRDefault="00117205" w:rsidP="006C5338">
      <w:pPr>
        <w:pStyle w:val="Kop2"/>
      </w:pPr>
      <w:bookmarkStart w:id="10" w:name="_Toc628862"/>
      <w:r>
        <w:lastRenderedPageBreak/>
        <w:t xml:space="preserve">Entitty </w:t>
      </w:r>
      <w:r w:rsidR="0046398B">
        <w:t>R</w:t>
      </w:r>
      <w:r>
        <w:t>elation</w:t>
      </w:r>
      <w:r w:rsidR="0046398B">
        <w:t>ship</w:t>
      </w:r>
      <w:r>
        <w:t xml:space="preserve"> diagram</w:t>
      </w:r>
      <w:r w:rsidR="0046398B">
        <w:t xml:space="preserve"> (ERD)</w:t>
      </w:r>
      <w:bookmarkEnd w:id="10"/>
    </w:p>
    <w:p w14:paraId="4C985BD4" w14:textId="14E065A5" w:rsidR="006C447D" w:rsidRPr="006C447D" w:rsidRDefault="001D564F" w:rsidP="006C447D">
      <w:pPr>
        <w:rPr>
          <w:lang w:val="en-US"/>
        </w:rPr>
      </w:pPr>
      <w:r>
        <w:rPr>
          <w:b/>
          <w:noProof/>
          <w:sz w:val="32"/>
        </w:rPr>
        <w:drawing>
          <wp:inline distT="0" distB="0" distL="0" distR="0" wp14:anchorId="7FA81BDE" wp14:editId="6F4204F0">
            <wp:extent cx="5756910" cy="15500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 marketing - ERD schema.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1550035"/>
                    </a:xfrm>
                    <a:prstGeom prst="rect">
                      <a:avLst/>
                    </a:prstGeom>
                  </pic:spPr>
                </pic:pic>
              </a:graphicData>
            </a:graphic>
          </wp:inline>
        </w:drawing>
      </w:r>
      <w:bookmarkStart w:id="11" w:name="_GoBack"/>
      <w:bookmarkEnd w:id="11"/>
    </w:p>
    <w:p w14:paraId="6D130BC8" w14:textId="48F37686" w:rsidR="00B86652" w:rsidRDefault="00B86652" w:rsidP="00B86652">
      <w:pPr>
        <w:rPr>
          <w:lang w:val="en-US"/>
        </w:rPr>
      </w:pPr>
    </w:p>
    <w:p w14:paraId="3F202D89" w14:textId="33D1C0E9" w:rsidR="00B86652" w:rsidRDefault="00B86652" w:rsidP="00B86652">
      <w:pPr>
        <w:rPr>
          <w:lang w:val="en-US"/>
        </w:rPr>
      </w:pPr>
    </w:p>
    <w:p w14:paraId="19FCA7BD" w14:textId="742F2B43" w:rsidR="00B37955" w:rsidRDefault="008579C6" w:rsidP="008579C6">
      <w:pPr>
        <w:pStyle w:val="Kop1"/>
      </w:pPr>
      <w:bookmarkStart w:id="12" w:name="_Toc628863"/>
      <w:r>
        <w:t>Technical documentation</w:t>
      </w:r>
      <w:bookmarkEnd w:id="12"/>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3"/>
      <w:footerReference w:type="even" r:id="rId14"/>
      <w:footerReference w:type="default" r:id="rId15"/>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FA10D" w14:textId="77777777" w:rsidR="00A4444E" w:rsidRDefault="00A4444E" w:rsidP="00DE0950">
      <w:pPr>
        <w:spacing w:after="0"/>
      </w:pPr>
      <w:r>
        <w:separator/>
      </w:r>
    </w:p>
  </w:endnote>
  <w:endnote w:type="continuationSeparator" w:id="0">
    <w:p w14:paraId="06F8B717" w14:textId="77777777" w:rsidR="00A4444E" w:rsidRDefault="00A4444E"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015478" w:rsidRPr="00274F9E" w:rsidRDefault="00015478" w:rsidP="00274F9E">
    <w:pPr>
      <w:pStyle w:val="Voettekst"/>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77777777" w:rsidR="00B92858" w:rsidRDefault="00B92858">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4F1AA0">
            <w:rPr>
              <w:noProof/>
              <w:color w:val="EBEBEB" w:themeColor="background1"/>
            </w:rPr>
            <w:t>1</w:t>
          </w:r>
          <w:r>
            <w:rPr>
              <w:noProof/>
              <w:color w:val="EBEBEB" w:themeColor="background1"/>
            </w:rPr>
            <w:fldChar w:fldCharType="end"/>
          </w:r>
        </w:p>
      </w:tc>
    </w:tr>
  </w:tbl>
  <w:p w14:paraId="0B816B8B" w14:textId="77777777" w:rsidR="00015478" w:rsidRPr="002E0F5D" w:rsidRDefault="00015478"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83A7E" w14:textId="77777777" w:rsidR="00A4444E" w:rsidRDefault="00A4444E" w:rsidP="00DE0950">
      <w:pPr>
        <w:spacing w:after="0"/>
      </w:pPr>
      <w:r>
        <w:separator/>
      </w:r>
    </w:p>
  </w:footnote>
  <w:footnote w:type="continuationSeparator" w:id="0">
    <w:p w14:paraId="09A33D5E" w14:textId="77777777" w:rsidR="00A4444E" w:rsidRDefault="00A4444E"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015478" w:rsidRDefault="009A1C7A"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Koptekst"/>
    </w:pPr>
    <w:r>
      <w:t>Academiejaar 201</w:t>
    </w:r>
    <w:r w:rsidR="00534EE6">
      <w:t>8</w:t>
    </w:r>
    <w:r>
      <w:t>-1</w:t>
    </w:r>
    <w:r w:rsidR="00534EE6">
      <w:t>9</w:t>
    </w:r>
    <w:r>
      <w:t xml:space="preserve"> </w:t>
    </w:r>
  </w:p>
  <w:p w14:paraId="368D72BB" w14:textId="77777777" w:rsidR="0046398B" w:rsidRPr="009A1C7A" w:rsidRDefault="0046398B"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2"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7B13DF5"/>
    <w:multiLevelType w:val="hybridMultilevel"/>
    <w:tmpl w:val="2196E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ED50A9"/>
    <w:multiLevelType w:val="hybridMultilevel"/>
    <w:tmpl w:val="51A47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4B76160"/>
    <w:multiLevelType w:val="hybridMultilevel"/>
    <w:tmpl w:val="E1E495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1"/>
  </w:num>
  <w:num w:numId="4">
    <w:abstractNumId w:val="13"/>
  </w:num>
  <w:num w:numId="5">
    <w:abstractNumId w:val="19"/>
  </w:num>
  <w:num w:numId="6">
    <w:abstractNumId w:val="19"/>
  </w:num>
  <w:num w:numId="7">
    <w:abstractNumId w:val="1"/>
  </w:num>
  <w:num w:numId="8">
    <w:abstractNumId w:val="5"/>
  </w:num>
  <w:num w:numId="9">
    <w:abstractNumId w:val="21"/>
  </w:num>
  <w:num w:numId="10">
    <w:abstractNumId w:val="19"/>
  </w:num>
  <w:num w:numId="11">
    <w:abstractNumId w:val="19"/>
  </w:num>
  <w:num w:numId="12">
    <w:abstractNumId w:val="23"/>
  </w:num>
  <w:num w:numId="13">
    <w:abstractNumId w:val="12"/>
  </w:num>
  <w:num w:numId="14">
    <w:abstractNumId w:val="6"/>
  </w:num>
  <w:num w:numId="15">
    <w:abstractNumId w:val="14"/>
  </w:num>
  <w:num w:numId="16">
    <w:abstractNumId w:val="9"/>
  </w:num>
  <w:num w:numId="17">
    <w:abstractNumId w:val="7"/>
  </w:num>
  <w:num w:numId="18">
    <w:abstractNumId w:val="4"/>
  </w:num>
  <w:num w:numId="19">
    <w:abstractNumId w:val="10"/>
  </w:num>
  <w:num w:numId="20">
    <w:abstractNumId w:val="0"/>
  </w:num>
  <w:num w:numId="21">
    <w:abstractNumId w:val="2"/>
  </w:num>
  <w:num w:numId="22">
    <w:abstractNumId w:val="3"/>
  </w:num>
  <w:num w:numId="23">
    <w:abstractNumId w:val="8"/>
  </w:num>
  <w:num w:numId="24">
    <w:abstractNumId w:val="22"/>
  </w:num>
  <w:num w:numId="25">
    <w:abstractNumId w:val="18"/>
  </w:num>
  <w:num w:numId="26">
    <w:abstractNumId w:val="17"/>
  </w:num>
  <w:num w:numId="27">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mirrorMargins/>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108B"/>
    <w:rsid w:val="00005A76"/>
    <w:rsid w:val="00015478"/>
    <w:rsid w:val="00024E93"/>
    <w:rsid w:val="000254A2"/>
    <w:rsid w:val="00030CA4"/>
    <w:rsid w:val="000363E6"/>
    <w:rsid w:val="000613D0"/>
    <w:rsid w:val="000656B4"/>
    <w:rsid w:val="0006789C"/>
    <w:rsid w:val="000708E5"/>
    <w:rsid w:val="000711F7"/>
    <w:rsid w:val="000718C3"/>
    <w:rsid w:val="000718CC"/>
    <w:rsid w:val="0007587F"/>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405FB"/>
    <w:rsid w:val="0015112A"/>
    <w:rsid w:val="00153AD0"/>
    <w:rsid w:val="001546D2"/>
    <w:rsid w:val="00164AD4"/>
    <w:rsid w:val="0018349D"/>
    <w:rsid w:val="001872CB"/>
    <w:rsid w:val="00191B01"/>
    <w:rsid w:val="0019585E"/>
    <w:rsid w:val="001A0CA5"/>
    <w:rsid w:val="001A10E4"/>
    <w:rsid w:val="001A6A6A"/>
    <w:rsid w:val="001B3766"/>
    <w:rsid w:val="001B4ACC"/>
    <w:rsid w:val="001D564F"/>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63952"/>
    <w:rsid w:val="00265AE2"/>
    <w:rsid w:val="00266A55"/>
    <w:rsid w:val="00270F41"/>
    <w:rsid w:val="00274F9E"/>
    <w:rsid w:val="00277A4A"/>
    <w:rsid w:val="00284E08"/>
    <w:rsid w:val="002A227A"/>
    <w:rsid w:val="002A2669"/>
    <w:rsid w:val="002B3200"/>
    <w:rsid w:val="002B4765"/>
    <w:rsid w:val="002B50C2"/>
    <w:rsid w:val="002C2402"/>
    <w:rsid w:val="002C2468"/>
    <w:rsid w:val="002C30A7"/>
    <w:rsid w:val="002D3793"/>
    <w:rsid w:val="002E01E4"/>
    <w:rsid w:val="002E0B47"/>
    <w:rsid w:val="002E0F5D"/>
    <w:rsid w:val="002F3685"/>
    <w:rsid w:val="00310B35"/>
    <w:rsid w:val="00314C3B"/>
    <w:rsid w:val="0031670D"/>
    <w:rsid w:val="003255C9"/>
    <w:rsid w:val="003313ED"/>
    <w:rsid w:val="003436D3"/>
    <w:rsid w:val="003554CA"/>
    <w:rsid w:val="00361310"/>
    <w:rsid w:val="00365BD8"/>
    <w:rsid w:val="0037289D"/>
    <w:rsid w:val="00377540"/>
    <w:rsid w:val="00396DEB"/>
    <w:rsid w:val="0039738F"/>
    <w:rsid w:val="003B38C4"/>
    <w:rsid w:val="003C3AC1"/>
    <w:rsid w:val="003D5414"/>
    <w:rsid w:val="003E53ED"/>
    <w:rsid w:val="003E6FEF"/>
    <w:rsid w:val="003E799F"/>
    <w:rsid w:val="003F5AE2"/>
    <w:rsid w:val="00403FEC"/>
    <w:rsid w:val="00407588"/>
    <w:rsid w:val="00412A43"/>
    <w:rsid w:val="004131E6"/>
    <w:rsid w:val="00422A70"/>
    <w:rsid w:val="00453C37"/>
    <w:rsid w:val="0046398B"/>
    <w:rsid w:val="00471FF5"/>
    <w:rsid w:val="00486455"/>
    <w:rsid w:val="004A63AD"/>
    <w:rsid w:val="004A6E25"/>
    <w:rsid w:val="004B169A"/>
    <w:rsid w:val="004D4872"/>
    <w:rsid w:val="004F1AA0"/>
    <w:rsid w:val="004F3565"/>
    <w:rsid w:val="004F6F1F"/>
    <w:rsid w:val="00501713"/>
    <w:rsid w:val="00521E5B"/>
    <w:rsid w:val="00533C54"/>
    <w:rsid w:val="00534EE6"/>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602B4E"/>
    <w:rsid w:val="0062288D"/>
    <w:rsid w:val="006241EF"/>
    <w:rsid w:val="006275E4"/>
    <w:rsid w:val="00631B67"/>
    <w:rsid w:val="00641A27"/>
    <w:rsid w:val="00650784"/>
    <w:rsid w:val="00653B1A"/>
    <w:rsid w:val="00660D68"/>
    <w:rsid w:val="006623CE"/>
    <w:rsid w:val="0066543D"/>
    <w:rsid w:val="0067291D"/>
    <w:rsid w:val="006729D4"/>
    <w:rsid w:val="00677E89"/>
    <w:rsid w:val="006907CD"/>
    <w:rsid w:val="00696682"/>
    <w:rsid w:val="006A239D"/>
    <w:rsid w:val="006A324B"/>
    <w:rsid w:val="006A6168"/>
    <w:rsid w:val="006B2AD0"/>
    <w:rsid w:val="006B6822"/>
    <w:rsid w:val="006C25F7"/>
    <w:rsid w:val="006C447D"/>
    <w:rsid w:val="006C5338"/>
    <w:rsid w:val="006C5777"/>
    <w:rsid w:val="006C72B4"/>
    <w:rsid w:val="006D7B92"/>
    <w:rsid w:val="006E0EAE"/>
    <w:rsid w:val="006E5751"/>
    <w:rsid w:val="00703F33"/>
    <w:rsid w:val="00707C53"/>
    <w:rsid w:val="00713B91"/>
    <w:rsid w:val="007236E4"/>
    <w:rsid w:val="00723D89"/>
    <w:rsid w:val="0072780D"/>
    <w:rsid w:val="007340C0"/>
    <w:rsid w:val="007747FB"/>
    <w:rsid w:val="00782830"/>
    <w:rsid w:val="0079245A"/>
    <w:rsid w:val="00797AE9"/>
    <w:rsid w:val="007A0BC9"/>
    <w:rsid w:val="007B297C"/>
    <w:rsid w:val="007B5519"/>
    <w:rsid w:val="007B65AF"/>
    <w:rsid w:val="007C478C"/>
    <w:rsid w:val="007C5D68"/>
    <w:rsid w:val="007C73AE"/>
    <w:rsid w:val="007D48EC"/>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40528"/>
    <w:rsid w:val="00846DA8"/>
    <w:rsid w:val="00852D75"/>
    <w:rsid w:val="008579C6"/>
    <w:rsid w:val="00867648"/>
    <w:rsid w:val="00873428"/>
    <w:rsid w:val="008825CC"/>
    <w:rsid w:val="008838CD"/>
    <w:rsid w:val="0089351B"/>
    <w:rsid w:val="008A54F5"/>
    <w:rsid w:val="008B2D4E"/>
    <w:rsid w:val="008C050E"/>
    <w:rsid w:val="008C610E"/>
    <w:rsid w:val="008C710B"/>
    <w:rsid w:val="008D0FBC"/>
    <w:rsid w:val="008D4E88"/>
    <w:rsid w:val="008D6CB0"/>
    <w:rsid w:val="008E1FD3"/>
    <w:rsid w:val="008E250B"/>
    <w:rsid w:val="00912FD7"/>
    <w:rsid w:val="00915DE4"/>
    <w:rsid w:val="00924D9C"/>
    <w:rsid w:val="00943AEE"/>
    <w:rsid w:val="009510F3"/>
    <w:rsid w:val="009606F0"/>
    <w:rsid w:val="009666DA"/>
    <w:rsid w:val="00982367"/>
    <w:rsid w:val="00983058"/>
    <w:rsid w:val="0098420B"/>
    <w:rsid w:val="00986ED3"/>
    <w:rsid w:val="009A1C7A"/>
    <w:rsid w:val="009B0783"/>
    <w:rsid w:val="009B3F41"/>
    <w:rsid w:val="009C2980"/>
    <w:rsid w:val="009C6B7F"/>
    <w:rsid w:val="009D44F0"/>
    <w:rsid w:val="009D7943"/>
    <w:rsid w:val="009D7AAC"/>
    <w:rsid w:val="009E21B5"/>
    <w:rsid w:val="009F3A0C"/>
    <w:rsid w:val="00A033B5"/>
    <w:rsid w:val="00A10917"/>
    <w:rsid w:val="00A141CF"/>
    <w:rsid w:val="00A1712D"/>
    <w:rsid w:val="00A26304"/>
    <w:rsid w:val="00A36736"/>
    <w:rsid w:val="00A4444E"/>
    <w:rsid w:val="00A4699C"/>
    <w:rsid w:val="00A64F24"/>
    <w:rsid w:val="00A76CE1"/>
    <w:rsid w:val="00A8192C"/>
    <w:rsid w:val="00A90249"/>
    <w:rsid w:val="00AB645E"/>
    <w:rsid w:val="00AE1573"/>
    <w:rsid w:val="00B048E8"/>
    <w:rsid w:val="00B05EF7"/>
    <w:rsid w:val="00B11D91"/>
    <w:rsid w:val="00B16FB7"/>
    <w:rsid w:val="00B20626"/>
    <w:rsid w:val="00B21AD3"/>
    <w:rsid w:val="00B35526"/>
    <w:rsid w:val="00B365EA"/>
    <w:rsid w:val="00B37955"/>
    <w:rsid w:val="00B44E7D"/>
    <w:rsid w:val="00B72577"/>
    <w:rsid w:val="00B82BBB"/>
    <w:rsid w:val="00B859BE"/>
    <w:rsid w:val="00B86652"/>
    <w:rsid w:val="00B92858"/>
    <w:rsid w:val="00BA6519"/>
    <w:rsid w:val="00BA7170"/>
    <w:rsid w:val="00BB3ED9"/>
    <w:rsid w:val="00C21E44"/>
    <w:rsid w:val="00C33EF9"/>
    <w:rsid w:val="00C47DF7"/>
    <w:rsid w:val="00C53D17"/>
    <w:rsid w:val="00C56ADD"/>
    <w:rsid w:val="00C63BE1"/>
    <w:rsid w:val="00C64006"/>
    <w:rsid w:val="00C86274"/>
    <w:rsid w:val="00CA711C"/>
    <w:rsid w:val="00CA7637"/>
    <w:rsid w:val="00CC00D6"/>
    <w:rsid w:val="00CC24C5"/>
    <w:rsid w:val="00CD37D7"/>
    <w:rsid w:val="00CD6F1F"/>
    <w:rsid w:val="00CE0F18"/>
    <w:rsid w:val="00CF13D1"/>
    <w:rsid w:val="00CF322C"/>
    <w:rsid w:val="00CF4C61"/>
    <w:rsid w:val="00CF6718"/>
    <w:rsid w:val="00D057A4"/>
    <w:rsid w:val="00D07473"/>
    <w:rsid w:val="00D17971"/>
    <w:rsid w:val="00D21540"/>
    <w:rsid w:val="00D2175E"/>
    <w:rsid w:val="00D22164"/>
    <w:rsid w:val="00D34FC4"/>
    <w:rsid w:val="00D40FAF"/>
    <w:rsid w:val="00D464A9"/>
    <w:rsid w:val="00D66457"/>
    <w:rsid w:val="00D67CC0"/>
    <w:rsid w:val="00D750F3"/>
    <w:rsid w:val="00D95AC8"/>
    <w:rsid w:val="00DA14B6"/>
    <w:rsid w:val="00DD2031"/>
    <w:rsid w:val="00DE07B6"/>
    <w:rsid w:val="00DE0950"/>
    <w:rsid w:val="00E001AA"/>
    <w:rsid w:val="00E06CB3"/>
    <w:rsid w:val="00E06CC0"/>
    <w:rsid w:val="00E10EEE"/>
    <w:rsid w:val="00E15B8F"/>
    <w:rsid w:val="00E15B92"/>
    <w:rsid w:val="00E16CBE"/>
    <w:rsid w:val="00E179D0"/>
    <w:rsid w:val="00E25152"/>
    <w:rsid w:val="00E27B33"/>
    <w:rsid w:val="00E379AC"/>
    <w:rsid w:val="00E458C1"/>
    <w:rsid w:val="00E47D22"/>
    <w:rsid w:val="00E53FFB"/>
    <w:rsid w:val="00E56D0A"/>
    <w:rsid w:val="00E62881"/>
    <w:rsid w:val="00E86F74"/>
    <w:rsid w:val="00E939AD"/>
    <w:rsid w:val="00EB5891"/>
    <w:rsid w:val="00EB688C"/>
    <w:rsid w:val="00EC52CD"/>
    <w:rsid w:val="00ED00A7"/>
    <w:rsid w:val="00EE3132"/>
    <w:rsid w:val="00EE78D2"/>
    <w:rsid w:val="00EF07C2"/>
    <w:rsid w:val="00EF2D0D"/>
    <w:rsid w:val="00F12536"/>
    <w:rsid w:val="00F12E44"/>
    <w:rsid w:val="00F14AA8"/>
    <w:rsid w:val="00F27F2A"/>
    <w:rsid w:val="00F32DE1"/>
    <w:rsid w:val="00F36A7B"/>
    <w:rsid w:val="00F37A07"/>
    <w:rsid w:val="00F41874"/>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94C"/>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7E594C"/>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E594C"/>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7E594C"/>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94C"/>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7E594C"/>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7E594C"/>
    <w:rPr>
      <w:sz w:val="16"/>
      <w:szCs w:val="16"/>
    </w:rPr>
  </w:style>
  <w:style w:type="paragraph" w:styleId="Koptekst">
    <w:name w:val="header"/>
    <w:basedOn w:val="Standaard"/>
    <w:link w:val="Koptekst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7E594C"/>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7E594C"/>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7E594C"/>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7E594C"/>
  </w:style>
  <w:style w:type="paragraph" w:styleId="Tekstopmerking">
    <w:name w:val="annotation text"/>
    <w:basedOn w:val="Standaard"/>
    <w:link w:val="TekstopmerkingChar"/>
    <w:uiPriority w:val="99"/>
    <w:semiHidden/>
    <w:unhideWhenUsed/>
    <w:rsid w:val="007E594C"/>
  </w:style>
  <w:style w:type="character" w:customStyle="1" w:styleId="TekstopmerkingChar">
    <w:name w:val="Tekst opmerking Char"/>
    <w:basedOn w:val="Standaardalinea-lettertype"/>
    <w:link w:val="Tekstopmerking"/>
    <w:uiPriority w:val="99"/>
    <w:semiHidden/>
    <w:rsid w:val="007E594C"/>
    <w:rPr>
      <w:rFonts w:ascii="Arial" w:eastAsiaTheme="minorEastAsia" w:hAnsi="Arial"/>
      <w:sz w:val="20"/>
      <w:szCs w:val="24"/>
      <w:lang w:val="nl-BE"/>
    </w:rPr>
  </w:style>
  <w:style w:type="paragraph" w:customStyle="1" w:styleId="Inleidingopsomming">
    <w:name w:val="Inleiding opsomming"/>
    <w:basedOn w:val="Standaard"/>
    <w:link w:val="InleidingopsommingChar"/>
    <w:rsid w:val="007E594C"/>
    <w:rPr>
      <w:szCs w:val="16"/>
    </w:rPr>
  </w:style>
  <w:style w:type="paragraph" w:customStyle="1" w:styleId="Numberedlist">
    <w:name w:val="Numbered list"/>
    <w:basedOn w:val="Lijstalinea"/>
    <w:next w:val="Standaard"/>
    <w:link w:val="NumberedlistChar"/>
    <w:qFormat/>
    <w:rsid w:val="007E594C"/>
    <w:pPr>
      <w:numPr>
        <w:numId w:val="1"/>
      </w:numPr>
      <w:ind w:left="357" w:hanging="357"/>
    </w:pPr>
  </w:style>
  <w:style w:type="character" w:customStyle="1" w:styleId="InleidingopsommingChar">
    <w:name w:val="Inleiding opsomming Char"/>
    <w:basedOn w:val="Standaardalinea-lettertype"/>
    <w:link w:val="Inleidingopsomming"/>
    <w:rsid w:val="007E594C"/>
    <w:rPr>
      <w:rFonts w:ascii="Arial" w:eastAsiaTheme="minorEastAsia" w:hAnsi="Arial"/>
      <w:sz w:val="20"/>
      <w:szCs w:val="16"/>
      <w:lang w:val="nl-BE"/>
    </w:rPr>
  </w:style>
  <w:style w:type="paragraph" w:styleId="Bijschrift">
    <w:name w:val="caption"/>
    <w:next w:val="Standaard"/>
    <w:link w:val="Bijschrift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E594C"/>
    <w:rPr>
      <w:b/>
      <w:bCs/>
    </w:rPr>
  </w:style>
  <w:style w:type="character" w:customStyle="1" w:styleId="OnderwerpvanopmerkingChar">
    <w:name w:val="Onderwerp van opmerking Char"/>
    <w:basedOn w:val="TekstopmerkingChar"/>
    <w:link w:val="Onderwerpvanopmerking"/>
    <w:uiPriority w:val="99"/>
    <w:semiHidden/>
    <w:rsid w:val="007E594C"/>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7E594C"/>
    <w:rPr>
      <w:rFonts w:ascii="Arial" w:eastAsiaTheme="minorEastAsia" w:hAnsi="Arial"/>
      <w:sz w:val="20"/>
      <w:szCs w:val="16"/>
      <w:lang w:val="nl-BE"/>
    </w:rPr>
  </w:style>
  <w:style w:type="character" w:customStyle="1" w:styleId="NumberedlistChar">
    <w:name w:val="Numbered list Char"/>
    <w:basedOn w:val="Lijstalinea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Standaard"/>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7E594C"/>
    <w:rPr>
      <w:color w:val="808080"/>
    </w:rPr>
  </w:style>
  <w:style w:type="character" w:customStyle="1" w:styleId="StijlvoorbladChar">
    <w:name w:val="Stijl voorblad Char"/>
    <w:basedOn w:val="Standaardalinea-lettertype"/>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E594C"/>
    <w:pPr>
      <w:numPr>
        <w:ilvl w:val="3"/>
        <w:numId w:val="3"/>
      </w:numPr>
    </w:pPr>
  </w:style>
  <w:style w:type="paragraph" w:customStyle="1" w:styleId="Kop51">
    <w:name w:val="Kop 51"/>
    <w:basedOn w:val="Standaard"/>
    <w:rsid w:val="007E594C"/>
    <w:pPr>
      <w:numPr>
        <w:ilvl w:val="4"/>
        <w:numId w:val="3"/>
      </w:numPr>
    </w:pPr>
  </w:style>
  <w:style w:type="paragraph" w:customStyle="1" w:styleId="Kop61">
    <w:name w:val="Kop 61"/>
    <w:basedOn w:val="Standaard"/>
    <w:rsid w:val="007E594C"/>
    <w:pPr>
      <w:numPr>
        <w:ilvl w:val="5"/>
        <w:numId w:val="3"/>
      </w:numPr>
    </w:pPr>
  </w:style>
  <w:style w:type="paragraph" w:customStyle="1" w:styleId="Kop71">
    <w:name w:val="Kop 71"/>
    <w:basedOn w:val="Standaard"/>
    <w:rsid w:val="007E594C"/>
    <w:pPr>
      <w:numPr>
        <w:ilvl w:val="6"/>
        <w:numId w:val="3"/>
      </w:numPr>
    </w:pPr>
  </w:style>
  <w:style w:type="paragraph" w:customStyle="1" w:styleId="Kop81">
    <w:name w:val="Kop 81"/>
    <w:basedOn w:val="Standaard"/>
    <w:rsid w:val="007E594C"/>
    <w:pPr>
      <w:numPr>
        <w:ilvl w:val="7"/>
        <w:numId w:val="3"/>
      </w:numPr>
    </w:pPr>
  </w:style>
  <w:style w:type="paragraph" w:customStyle="1" w:styleId="Kop91">
    <w:name w:val="Kop 91"/>
    <w:basedOn w:val="Standaard"/>
    <w:rsid w:val="007E594C"/>
    <w:pPr>
      <w:numPr>
        <w:ilvl w:val="8"/>
        <w:numId w:val="3"/>
      </w:numPr>
    </w:pPr>
  </w:style>
  <w:style w:type="paragraph" w:styleId="Inhopg1">
    <w:name w:val="toc 1"/>
    <w:next w:val="Standaard"/>
    <w:link w:val="Inhopg1Char1"/>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E594C"/>
  </w:style>
  <w:style w:type="character" w:styleId="Hyperlink">
    <w:name w:val="Hyperlink"/>
    <w:basedOn w:val="Standaardalinea-lettertype"/>
    <w:uiPriority w:val="99"/>
    <w:unhideWhenUsed/>
    <w:rsid w:val="007E594C"/>
    <w:rPr>
      <w:color w:val="44C8F5" w:themeColor="hyperlink"/>
      <w:u w:val="single"/>
    </w:rPr>
  </w:style>
  <w:style w:type="paragraph" w:customStyle="1" w:styleId="Inhopg11">
    <w:name w:val="Inhopg 11"/>
    <w:basedOn w:val="Inhopg1"/>
    <w:link w:val="Inhopg1Char"/>
    <w:rsid w:val="007E594C"/>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E594C"/>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Inhopg2Char1">
    <w:name w:val="Inhopg 2 Char1"/>
    <w:basedOn w:val="Standaardalinea-lettertype"/>
    <w:link w:val="Inhopg2"/>
    <w:uiPriority w:val="39"/>
    <w:rsid w:val="007E594C"/>
    <w:rPr>
      <w:rFonts w:eastAsia="Times New Roman" w:cs="Tahoma"/>
      <w:b/>
      <w:noProof/>
      <w:color w:val="000000"/>
      <w:szCs w:val="20"/>
      <w:lang w:eastAsia="nl-NL"/>
    </w:rPr>
  </w:style>
  <w:style w:type="character" w:customStyle="1" w:styleId="Inhopg2Char">
    <w:name w:val="Inhopg 2 Char"/>
    <w:basedOn w:val="Inhopg2Char1"/>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E594C"/>
    <w:pPr>
      <w:spacing w:after="0"/>
    </w:pPr>
    <w:rPr>
      <w:sz w:val="18"/>
    </w:rPr>
  </w:style>
  <w:style w:type="character" w:customStyle="1" w:styleId="VoetnoottekstChar">
    <w:name w:val="Voetnoottekst Char"/>
    <w:basedOn w:val="Standaardalinea-lettertype"/>
    <w:link w:val="Voetnoottekst"/>
    <w:uiPriority w:val="99"/>
    <w:rsid w:val="007E594C"/>
    <w:rPr>
      <w:rFonts w:ascii="Arial" w:eastAsiaTheme="minorEastAsia" w:hAnsi="Arial"/>
      <w:sz w:val="18"/>
      <w:szCs w:val="24"/>
      <w:lang w:val="nl-BE"/>
    </w:rPr>
  </w:style>
  <w:style w:type="character" w:styleId="Voetnootmarkering">
    <w:name w:val="footnote reference"/>
    <w:basedOn w:val="Standaardalinea-lettertype"/>
    <w:uiPriority w:val="99"/>
    <w:qFormat/>
    <w:rsid w:val="007E594C"/>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E594C"/>
    <w:pPr>
      <w:spacing w:after="0"/>
    </w:pPr>
  </w:style>
  <w:style w:type="character" w:customStyle="1" w:styleId="EindnoottekstChar">
    <w:name w:val="Eindnoottekst Char"/>
    <w:basedOn w:val="Standaardalinea-lettertype"/>
    <w:link w:val="Eindnoottekst"/>
    <w:uiPriority w:val="99"/>
    <w:semiHidden/>
    <w:rsid w:val="007E594C"/>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7E594C"/>
    <w:rPr>
      <w:vertAlign w:val="superscript"/>
    </w:rPr>
  </w:style>
  <w:style w:type="paragraph" w:styleId="Ballontekst">
    <w:name w:val="Balloon Text"/>
    <w:basedOn w:val="Standaard"/>
    <w:link w:val="BallontekstChar"/>
    <w:uiPriority w:val="99"/>
    <w:semiHidden/>
    <w:unhideWhenUsed/>
    <w:rsid w:val="007E594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7E594C"/>
    <w:pPr>
      <w:keepNext/>
      <w:spacing w:after="0"/>
    </w:pPr>
    <w:rPr>
      <w:color w:val="595959" w:themeColor="text1" w:themeTint="A6"/>
    </w:rPr>
  </w:style>
  <w:style w:type="character" w:customStyle="1" w:styleId="CaptiontableChar">
    <w:name w:val="Caption table Char"/>
    <w:basedOn w:val="BijschriftChar"/>
    <w:link w:val="Captiontable"/>
    <w:rsid w:val="007E594C"/>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E594C"/>
    <w:rPr>
      <w:rFonts w:ascii="Calibri" w:hAnsi="Calibri"/>
      <w:b/>
    </w:rPr>
  </w:style>
  <w:style w:type="paragraph" w:customStyle="1" w:styleId="standaard0">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E594C"/>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E594C"/>
    <w:pPr>
      <w:spacing w:after="0"/>
    </w:pPr>
  </w:style>
  <w:style w:type="paragraph" w:customStyle="1" w:styleId="introlistparagraphnumbering">
    <w:name w:val="intro list paragraph/numbering"/>
    <w:basedOn w:val="Standaard"/>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jsttabel1licht-Accent2">
    <w:name w:val="List Table 1 Light Accent 2"/>
    <w:basedOn w:val="Standaardtabe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E594C"/>
    <w:rPr>
      <w:color w:val="000000" w:themeColor="followedHyperlink"/>
      <w:u w:val="single"/>
    </w:rPr>
  </w:style>
  <w:style w:type="character" w:styleId="Intensievebenadrukking">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Geenafstand">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3.xml><?xml version="1.0" encoding="utf-8"?>
<ds:datastoreItem xmlns:ds="http://schemas.openxmlformats.org/officeDocument/2006/customXml" ds:itemID="{94D40D0D-D9F9-41D5-833D-6FB6A2E8948F}">
  <ds:schemaRefs>
    <ds:schemaRef ds:uri="http://schemas.microsoft.com/office/2006/metadata/properties"/>
    <ds:schemaRef ds:uri="http://schemas.microsoft.com/office/infopath/2007/PartnerControls"/>
    <ds:schemaRef ds:uri="128482ec-0431-40d5-ab26-89ea2a4f3ccd"/>
  </ds:schemaRefs>
</ds:datastoreItem>
</file>

<file path=customXml/itemProps4.xml><?xml version="1.0" encoding="utf-8"?>
<ds:datastoreItem xmlns:ds="http://schemas.openxmlformats.org/officeDocument/2006/customXml" ds:itemID="{96F42A76-02AF-FD42-8361-615A42B1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C:\Users\Ann.Deraedt\Documents\Custom Office Templates\NEK sjabloon.dotx</Template>
  <TotalTime>1</TotalTime>
  <Pages>4</Pages>
  <Words>456</Words>
  <Characters>2514</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Jochen mahieu</cp:lastModifiedBy>
  <cp:revision>2</cp:revision>
  <dcterms:created xsi:type="dcterms:W3CDTF">2019-02-27T15:38:00Z</dcterms:created>
  <dcterms:modified xsi:type="dcterms:W3CDTF">2019-02-27T15:38:00Z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